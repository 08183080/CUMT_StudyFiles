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你的姓名："/>
        <w:tag w:val="你的姓名："/>
        <w:id w:val="1524743180"/>
        <w:placeholder>
          <w:docPart w:val="AD72CF3664D0461BBE42EC7A3E7C89DB"/>
        </w:placeholder>
        <w15:appearance w15:val="hidden"/>
      </w:sdtPr>
      <w:sdtEndPr/>
      <w:sdtContent>
        <w:p w14:paraId="65BA1CBC" w14:textId="23753245" w:rsidR="00816216" w:rsidRDefault="00F73110" w:rsidP="00141A4C">
          <w:pPr>
            <w:pStyle w:val="a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0531229" wp14:editId="0429BEA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563518"/>
                <wp:effectExtent l="0" t="0" r="0" b="8255"/>
                <wp:wrapNone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2401" cy="603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5195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38015C2" wp14:editId="693C6079">
                <wp:simplePos x="0" y="0"/>
                <wp:positionH relativeFrom="margin">
                  <wp:posOffset>5173980</wp:posOffset>
                </wp:positionH>
                <wp:positionV relativeFrom="paragraph">
                  <wp:posOffset>53340</wp:posOffset>
                </wp:positionV>
                <wp:extent cx="830580" cy="1089660"/>
                <wp:effectExtent l="0" t="0" r="762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909" b="6877"/>
                        <a:stretch/>
                      </pic:blipFill>
                      <pic:spPr bwMode="auto">
                        <a:xfrm>
                          <a:off x="0" y="0"/>
                          <a:ext cx="83058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5195">
            <w:rPr>
              <w:rFonts w:ascii="微软雅黑" w:eastAsia="微软雅黑" w:hAnsi="微软雅黑" w:cs="微软雅黑" w:hint="eastAsia"/>
            </w:rPr>
            <w:t>陆</w:t>
          </w:r>
          <w:r w:rsidR="00940DB8">
            <w:rPr>
              <w:rFonts w:ascii="微软雅黑" w:eastAsia="微软雅黑" w:hAnsi="微软雅黑" w:cs="微软雅黑" w:hint="eastAsia"/>
            </w:rPr>
            <w:t xml:space="preserve"> </w:t>
          </w:r>
          <w:r w:rsidR="00265195">
            <w:rPr>
              <w:rFonts w:ascii="微软雅黑" w:eastAsia="微软雅黑" w:hAnsi="微软雅黑" w:cs="微软雅黑" w:hint="eastAsia"/>
            </w:rPr>
            <w:t>玺</w:t>
          </w:r>
          <w:r w:rsidR="00940DB8">
            <w:rPr>
              <w:rFonts w:ascii="微软雅黑" w:eastAsia="微软雅黑" w:hAnsi="微软雅黑" w:cs="微软雅黑" w:hint="eastAsia"/>
            </w:rPr>
            <w:t xml:space="preserve"> </w:t>
          </w:r>
          <w:r w:rsidR="00265195">
            <w:rPr>
              <w:rFonts w:ascii="微软雅黑" w:eastAsia="微软雅黑" w:hAnsi="微软雅黑" w:cs="微软雅黑" w:hint="eastAsia"/>
            </w:rPr>
            <w:t>文</w:t>
          </w:r>
        </w:p>
      </w:sdtContent>
    </w:sdt>
    <w:p w14:paraId="7AF81BDC" w14:textId="1054ACCC" w:rsidR="00985D0D" w:rsidRDefault="00985D0D" w:rsidP="00985D0D">
      <w:pPr>
        <w:pStyle w:val="aff6"/>
        <w:rPr>
          <w:rFonts w:eastAsia="黑体"/>
        </w:rPr>
      </w:pPr>
      <w:r>
        <w:rPr>
          <w:rFonts w:eastAsia="黑体" w:hint="eastAsia"/>
        </w:rPr>
        <w:t>1</w:t>
      </w:r>
      <w:r>
        <w:rPr>
          <w:rFonts w:eastAsia="黑体"/>
        </w:rPr>
        <w:t xml:space="preserve">78-5114-1840 | </w:t>
      </w:r>
      <w:hyperlink r:id="rId10" w:history="1">
        <w:r w:rsidRPr="004D4E90">
          <w:rPr>
            <w:rStyle w:val="af1"/>
            <w:rFonts w:eastAsia="黑体"/>
          </w:rPr>
          <w:t>luxiwen@cumt.edu.cn</w:t>
        </w:r>
      </w:hyperlink>
    </w:p>
    <w:p w14:paraId="54D7236C" w14:textId="57DC4503" w:rsidR="00985D0D" w:rsidRPr="00985D0D" w:rsidRDefault="00265195" w:rsidP="00985D0D">
      <w:pPr>
        <w:pStyle w:val="aff6"/>
      </w:pPr>
      <w:r>
        <w:rPr>
          <w:rFonts w:hint="eastAsia"/>
        </w:rPr>
        <w:t>1</w:t>
      </w:r>
      <w:r>
        <w:t xml:space="preserve">999-10 | 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t xml:space="preserve">| 175cm | </w:t>
      </w:r>
      <w:r>
        <w:rPr>
          <w:rFonts w:hint="eastAsia"/>
        </w:rPr>
        <w:t>籍贯：江苏启东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汉</w:t>
      </w:r>
      <w:r>
        <w:rPr>
          <w:rFonts w:hint="eastAsia"/>
        </w:rPr>
        <w:t xml:space="preserve"> |</w:t>
      </w:r>
      <w:r w:rsidR="006A33FF">
        <w:t xml:space="preserve"> </w:t>
      </w:r>
      <w:r>
        <w:rPr>
          <w:rFonts w:hint="eastAsia"/>
        </w:rPr>
        <w:t>中共预备党员</w:t>
      </w:r>
    </w:p>
    <w:p w14:paraId="3ABA4E1A" w14:textId="7B19E93F" w:rsidR="006270A9" w:rsidRDefault="00940DB8" w:rsidP="00141A4C">
      <w:pPr>
        <w:pStyle w:val="1"/>
      </w:pPr>
      <w:r>
        <w:rPr>
          <w:rFonts w:hint="eastAsia"/>
        </w:rPr>
        <w:t>学习情况</w:t>
      </w:r>
    </w:p>
    <w:p w14:paraId="18530CF8" w14:textId="0FEBCFD0" w:rsidR="006270A9" w:rsidRDefault="00604316" w:rsidP="00604316">
      <w:pPr>
        <w:pStyle w:val="2"/>
      </w:pPr>
      <w:r>
        <w:rPr>
          <w:rFonts w:hint="eastAsia"/>
        </w:rPr>
        <w:t>计算机科学与技术学院</w:t>
      </w:r>
      <w:r>
        <w:rPr>
          <w:rFonts w:hint="eastAsia"/>
        </w:rPr>
        <w:t xml:space="preserve"> </w:t>
      </w:r>
      <w:r w:rsidR="00B22078">
        <w:tab/>
      </w:r>
      <w:r>
        <w:rPr>
          <w:rFonts w:hint="eastAsia"/>
        </w:rPr>
        <w:t>计算机科学与技术专业</w:t>
      </w:r>
    </w:p>
    <w:p w14:paraId="7AA575A2" w14:textId="77777777" w:rsidR="001236AE" w:rsidRDefault="001236AE" w:rsidP="000E5271">
      <w:pPr>
        <w:pStyle w:val="a"/>
        <w:sectPr w:rsidR="001236AE" w:rsidSect="00617B26">
          <w:footerReference w:type="default" r:id="rId11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1BDF91C" w14:textId="54B68F54" w:rsidR="001236AE" w:rsidRDefault="000E5271" w:rsidP="000E5271">
      <w:pPr>
        <w:pStyle w:val="a"/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学期加权平均分：</w:t>
      </w:r>
      <w:r w:rsidRPr="00940DB8">
        <w:rPr>
          <w:rFonts w:hint="eastAsia"/>
          <w:b/>
          <w:bCs/>
          <w:color w:val="498CF1" w:themeColor="background2" w:themeShade="BF"/>
        </w:rPr>
        <w:t>90.18</w:t>
      </w:r>
    </w:p>
    <w:p w14:paraId="574ED42B" w14:textId="6AEC2DB6" w:rsidR="000E5271" w:rsidRDefault="000E5271" w:rsidP="000E5271">
      <w:pPr>
        <w:pStyle w:val="a"/>
      </w:pPr>
      <w:r>
        <w:rPr>
          <w:rFonts w:hint="eastAsia"/>
        </w:rPr>
        <w:t>排名：</w:t>
      </w:r>
      <w:r w:rsidRPr="00940DB8">
        <w:rPr>
          <w:rFonts w:hint="eastAsia"/>
          <w:b/>
          <w:bCs/>
          <w:color w:val="498CF1" w:themeColor="background2" w:themeShade="BF"/>
        </w:rPr>
        <w:t>7</w:t>
      </w:r>
      <w:r w:rsidR="006A33FF">
        <w:rPr>
          <w:b/>
          <w:bCs/>
          <w:color w:val="498CF1" w:themeColor="background2" w:themeShade="BF"/>
        </w:rPr>
        <w:t xml:space="preserve"> </w:t>
      </w:r>
      <w:r w:rsidRPr="00940DB8">
        <w:rPr>
          <w:rFonts w:hint="eastAsia"/>
          <w:b/>
          <w:bCs/>
          <w:color w:val="498CF1" w:themeColor="background2" w:themeShade="BF"/>
        </w:rPr>
        <w:t>/</w:t>
      </w:r>
      <w:r w:rsidR="006A33FF">
        <w:rPr>
          <w:b/>
          <w:bCs/>
          <w:color w:val="498CF1" w:themeColor="background2" w:themeShade="BF"/>
        </w:rPr>
        <w:t xml:space="preserve"> </w:t>
      </w:r>
      <w:r w:rsidRPr="00940DB8">
        <w:rPr>
          <w:rFonts w:hint="eastAsia"/>
          <w:b/>
          <w:bCs/>
          <w:color w:val="498CF1" w:themeColor="background2" w:themeShade="BF"/>
        </w:rPr>
        <w:t>209</w:t>
      </w:r>
      <w:r w:rsidR="006A33FF">
        <w:rPr>
          <w:b/>
          <w:bCs/>
          <w:color w:val="498CF1" w:themeColor="background2" w:themeShade="BF"/>
        </w:rPr>
        <w:t xml:space="preserve">  </w:t>
      </w:r>
      <w:r w:rsidR="001236AE"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4%</w:t>
      </w:r>
      <w:r w:rsidR="001236AE">
        <w:rPr>
          <w:rFonts w:hint="eastAsia"/>
        </w:rPr>
        <w:t>)</w:t>
      </w:r>
    </w:p>
    <w:p w14:paraId="0E88F28B" w14:textId="565B1FAC" w:rsidR="001236AE" w:rsidRDefault="001236AE" w:rsidP="001236AE">
      <w:pPr>
        <w:pStyle w:val="a"/>
      </w:pPr>
      <w:r>
        <w:rPr>
          <w:rFonts w:hint="eastAsia"/>
        </w:rPr>
        <w:t>课程：硬件课程设计</w:t>
      </w:r>
      <w:r>
        <w:rPr>
          <w:rFonts w:hint="eastAsia"/>
        </w:rPr>
        <w:t>(97)</w:t>
      </w:r>
      <w:r>
        <w:rPr>
          <w:rFonts w:hint="eastAsia"/>
        </w:rPr>
        <w:t>、线性代数</w:t>
      </w:r>
      <w:r>
        <w:rPr>
          <w:rFonts w:hint="eastAsia"/>
        </w:rPr>
        <w:t>(99)</w:t>
      </w:r>
    </w:p>
    <w:p w14:paraId="2F8D7D9F" w14:textId="59460045" w:rsidR="001236AE" w:rsidRDefault="000E5271" w:rsidP="000E5271">
      <w:pPr>
        <w:pStyle w:val="a"/>
      </w:pPr>
      <w:r>
        <w:rPr>
          <w:rFonts w:hint="eastAsia"/>
        </w:rPr>
        <w:t>荣誉：</w:t>
      </w:r>
      <w:r w:rsidRPr="00940DB8">
        <w:rPr>
          <w:rFonts w:hint="eastAsia"/>
          <w:b/>
          <w:bCs/>
          <w:color w:val="498CF1" w:themeColor="background2" w:themeShade="BF"/>
        </w:rPr>
        <w:t>国家奖学金</w:t>
      </w:r>
      <w:r w:rsidR="001236AE">
        <w:rPr>
          <w:rFonts w:hint="eastAsia"/>
        </w:rPr>
        <w:t>(</w:t>
      </w:r>
      <w:r>
        <w:rPr>
          <w:rFonts w:hint="eastAsia"/>
        </w:rPr>
        <w:t>2018-2019</w:t>
      </w:r>
      <w:r w:rsidR="001236AE">
        <w:rPr>
          <w:rFonts w:hint="eastAsia"/>
        </w:rPr>
        <w:t>)</w:t>
      </w:r>
    </w:p>
    <w:p w14:paraId="751DBF4A" w14:textId="6D853387" w:rsidR="001236AE" w:rsidRDefault="000E5271" w:rsidP="000E5271">
      <w:pPr>
        <w:pStyle w:val="a"/>
      </w:pPr>
      <w:r>
        <w:rPr>
          <w:rFonts w:hint="eastAsia"/>
        </w:rPr>
        <w:t>中国矿业大学优秀学生</w:t>
      </w:r>
      <w:r w:rsidR="001236AE">
        <w:rPr>
          <w:rFonts w:hint="eastAsia"/>
        </w:rPr>
        <w:t>(</w:t>
      </w:r>
      <w:r>
        <w:rPr>
          <w:rFonts w:hint="eastAsia"/>
        </w:rPr>
        <w:t>2018</w:t>
      </w:r>
      <w:r>
        <w:rPr>
          <w:rFonts w:hint="eastAsia"/>
        </w:rPr>
        <w:t>、</w:t>
      </w:r>
      <w:r>
        <w:rPr>
          <w:rFonts w:hint="eastAsia"/>
        </w:rPr>
        <w:t>2019</w:t>
      </w:r>
      <w:r w:rsidR="001236AE">
        <w:rPr>
          <w:rFonts w:hint="eastAsia"/>
        </w:rPr>
        <w:t>)</w:t>
      </w:r>
    </w:p>
    <w:p w14:paraId="55101534" w14:textId="5BC1BEA2" w:rsidR="000E5271" w:rsidRDefault="000E5271" w:rsidP="000E5271">
      <w:pPr>
        <w:pStyle w:val="a"/>
      </w:pPr>
      <w:r>
        <w:rPr>
          <w:rFonts w:hint="eastAsia"/>
        </w:rPr>
        <w:t>优秀共青团干部</w:t>
      </w:r>
      <w:r w:rsidR="001236AE">
        <w:rPr>
          <w:rFonts w:hint="eastAsia"/>
        </w:rPr>
        <w:t>(</w:t>
      </w:r>
      <w:r>
        <w:rPr>
          <w:rFonts w:hint="eastAsia"/>
        </w:rPr>
        <w:t>2018</w:t>
      </w:r>
      <w:r w:rsidR="001236AE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F0BABCC" w14:textId="77777777" w:rsidR="001236AE" w:rsidRDefault="001236AE" w:rsidP="000E5271">
      <w:pPr>
        <w:pStyle w:val="2"/>
        <w:sectPr w:rsidR="001236AE" w:rsidSect="001236AE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5846EFE7" w14:textId="2876A890" w:rsidR="000E5271" w:rsidRDefault="000E5271" w:rsidP="000E5271">
      <w:pPr>
        <w:pStyle w:val="2"/>
      </w:pPr>
      <w:r>
        <w:rPr>
          <w:rFonts w:hint="eastAsia"/>
        </w:rPr>
        <w:t>机电工程学院</w:t>
      </w:r>
      <w:r w:rsidR="00932D5D">
        <w:t xml:space="preserve"> </w:t>
      </w:r>
      <w:r w:rsidR="00932D5D">
        <w:tab/>
      </w:r>
      <w:r w:rsidR="00932D5D">
        <w:tab/>
      </w:r>
      <w:r>
        <w:rPr>
          <w:rFonts w:hint="eastAsia"/>
        </w:rPr>
        <w:t>机械工程专业</w:t>
      </w:r>
      <w:r w:rsidR="001236AE">
        <w:rPr>
          <w:rFonts w:hint="eastAsia"/>
        </w:rPr>
        <w:t>（大一）</w:t>
      </w:r>
    </w:p>
    <w:p w14:paraId="666DEB1C" w14:textId="77777777" w:rsidR="001236AE" w:rsidRDefault="001236AE" w:rsidP="000E5271">
      <w:pPr>
        <w:pStyle w:val="a"/>
        <w:sectPr w:rsidR="001236AE" w:rsidSect="001236AE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1854CFE" w14:textId="5779603D" w:rsidR="001236AE" w:rsidRDefault="000E5271" w:rsidP="000E5271">
      <w:pPr>
        <w:pStyle w:val="a"/>
      </w:pPr>
      <w:r>
        <w:rPr>
          <w:rFonts w:hint="eastAsia"/>
        </w:rPr>
        <w:t>大一学年：</w:t>
      </w:r>
      <w:r>
        <w:rPr>
          <w:rFonts w:hint="eastAsia"/>
        </w:rPr>
        <w:t>89.48</w:t>
      </w:r>
    </w:p>
    <w:p w14:paraId="6E8F095A" w14:textId="65E47974" w:rsidR="000E5271" w:rsidRDefault="000E5271" w:rsidP="000E5271">
      <w:pPr>
        <w:pStyle w:val="a"/>
      </w:pPr>
      <w:r>
        <w:rPr>
          <w:rFonts w:hint="eastAsia"/>
        </w:rPr>
        <w:t>排名：</w:t>
      </w:r>
      <w:r>
        <w:rPr>
          <w:rFonts w:hint="eastAsia"/>
        </w:rPr>
        <w:t>16</w:t>
      </w:r>
      <w:r w:rsidR="006A33FF">
        <w:t xml:space="preserve"> </w:t>
      </w:r>
      <w:r>
        <w:rPr>
          <w:rFonts w:hint="eastAsia"/>
        </w:rPr>
        <w:t>/</w:t>
      </w:r>
      <w:r w:rsidR="006A33FF">
        <w:t xml:space="preserve"> </w:t>
      </w:r>
      <w:r>
        <w:rPr>
          <w:rFonts w:hint="eastAsia"/>
        </w:rPr>
        <w:t>313</w:t>
      </w:r>
      <w:r w:rsidR="006A33FF">
        <w:t xml:space="preserve"> </w:t>
      </w:r>
      <w:r w:rsidR="000F4685">
        <w:t xml:space="preserve"> </w:t>
      </w:r>
      <w:r w:rsidR="001236AE"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5%</w:t>
      </w:r>
      <w:r w:rsidR="001236AE">
        <w:rPr>
          <w:rFonts w:hint="eastAsia"/>
        </w:rPr>
        <w:t>)</w:t>
      </w:r>
    </w:p>
    <w:p w14:paraId="78CF6990" w14:textId="61CCDEE9" w:rsidR="001236AE" w:rsidRDefault="001236AE" w:rsidP="000E5271">
      <w:pPr>
        <w:pStyle w:val="a"/>
      </w:pPr>
      <w:r>
        <w:rPr>
          <w:rFonts w:hint="eastAsia"/>
        </w:rPr>
        <w:t>课程：高数</w:t>
      </w:r>
      <w:r>
        <w:rPr>
          <w:rFonts w:hint="eastAsia"/>
        </w:rPr>
        <w:t>A3(97)</w:t>
      </w:r>
    </w:p>
    <w:p w14:paraId="34A8DA7E" w14:textId="420237A2" w:rsidR="000E5271" w:rsidRPr="000E5271" w:rsidRDefault="000E5271" w:rsidP="000E5271">
      <w:pPr>
        <w:pStyle w:val="a"/>
      </w:pPr>
      <w:r>
        <w:rPr>
          <w:rFonts w:hint="eastAsia"/>
        </w:rPr>
        <w:t>荣誉：</w:t>
      </w:r>
      <w:r w:rsidR="001236AE" w:rsidRPr="006A33FF">
        <w:rPr>
          <w:rFonts w:hint="eastAsia"/>
          <w:b/>
          <w:bCs/>
          <w:color w:val="498CF1" w:themeColor="background2" w:themeShade="BF"/>
        </w:rPr>
        <w:t>校</w:t>
      </w:r>
      <w:r w:rsidRPr="006A33FF">
        <w:rPr>
          <w:rFonts w:hint="eastAsia"/>
          <w:b/>
          <w:bCs/>
          <w:color w:val="498CF1" w:themeColor="background2" w:themeShade="BF"/>
        </w:rPr>
        <w:t>一等奖学金</w:t>
      </w:r>
      <w:r w:rsidR="001236AE">
        <w:rPr>
          <w:rFonts w:hint="eastAsia"/>
        </w:rPr>
        <w:t>(</w:t>
      </w:r>
      <w:r>
        <w:rPr>
          <w:rFonts w:hint="eastAsia"/>
        </w:rPr>
        <w:t>2017-2018</w:t>
      </w:r>
      <w:r w:rsidR="001236AE">
        <w:rPr>
          <w:rFonts w:hint="eastAsia"/>
        </w:rPr>
        <w:t>)</w:t>
      </w:r>
    </w:p>
    <w:p w14:paraId="63203DBD" w14:textId="77777777" w:rsidR="001236AE" w:rsidRPr="001236AE" w:rsidRDefault="001236AE">
      <w:pPr>
        <w:pStyle w:val="1"/>
        <w:sectPr w:rsidR="001236AE" w:rsidRPr="001236AE" w:rsidSect="001236AE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4525518C" w14:textId="21E1810B" w:rsidR="006270A9" w:rsidRDefault="00604316">
      <w:pPr>
        <w:pStyle w:val="1"/>
      </w:pPr>
      <w:r>
        <w:rPr>
          <w:rFonts w:hint="eastAsia"/>
        </w:rPr>
        <w:t>竞赛奖项</w:t>
      </w:r>
    </w:p>
    <w:p w14:paraId="5FA8D237" w14:textId="77777777" w:rsidR="00F73110" w:rsidRDefault="00F73110" w:rsidP="00F73110">
      <w:pPr>
        <w:pStyle w:val="2"/>
        <w:sectPr w:rsidR="00F73110" w:rsidSect="001236AE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1AF245FB" w14:textId="698648EE" w:rsidR="00F73110" w:rsidRDefault="00F73110" w:rsidP="00F73110">
      <w:pPr>
        <w:pStyle w:val="2"/>
      </w:pPr>
      <w:r>
        <w:rPr>
          <w:rFonts w:hint="eastAsia"/>
        </w:rPr>
        <w:t>数学建模</w:t>
      </w:r>
    </w:p>
    <w:p w14:paraId="5B7377FD" w14:textId="77777777" w:rsidR="00F73110" w:rsidRDefault="00F73110" w:rsidP="00F73110">
      <w:pPr>
        <w:pStyle w:val="a"/>
      </w:pPr>
      <w:r>
        <w:rPr>
          <w:rFonts w:hint="eastAsia"/>
        </w:rPr>
        <w:t>美国大学生数学建模竞赛</w:t>
      </w:r>
      <w:r>
        <w:t>Meritorious</w:t>
      </w:r>
      <w:r>
        <w:rPr>
          <w:rFonts w:hint="eastAsia"/>
        </w:rPr>
        <w:t>奖</w:t>
      </w:r>
    </w:p>
    <w:p w14:paraId="77CEFB86" w14:textId="77777777" w:rsidR="00F73110" w:rsidRDefault="00F73110" w:rsidP="00F73110">
      <w:pPr>
        <w:pStyle w:val="a"/>
      </w:pPr>
      <w:r>
        <w:rPr>
          <w:rFonts w:hint="eastAsia"/>
        </w:rPr>
        <w:t>江苏省</w:t>
      </w:r>
      <w:r>
        <w:t>五一数学建模竞赛二等奖</w:t>
      </w:r>
    </w:p>
    <w:p w14:paraId="5A9442FB" w14:textId="77777777" w:rsidR="00F73110" w:rsidRDefault="00F73110" w:rsidP="00F73110">
      <w:pPr>
        <w:pStyle w:val="a"/>
      </w:pPr>
      <w:r>
        <w:t>中国矿业大学挑战杯数学建模竞赛三等奖</w:t>
      </w:r>
    </w:p>
    <w:p w14:paraId="405BC06F" w14:textId="0116FA20" w:rsidR="00F73110" w:rsidRPr="00F73110" w:rsidRDefault="00F73110" w:rsidP="000E5271">
      <w:pPr>
        <w:pStyle w:val="a"/>
      </w:pPr>
      <w:r>
        <w:t>中国矿业大学</w:t>
      </w:r>
      <w:r>
        <w:rPr>
          <w:rFonts w:hint="eastAsia"/>
        </w:rPr>
        <w:t>博学</w:t>
      </w:r>
      <w:r>
        <w:t>杯数学建模竞赛三等奖</w:t>
      </w:r>
    </w:p>
    <w:p w14:paraId="7B2D0486" w14:textId="3C7DC783" w:rsidR="000E5271" w:rsidRDefault="000E5271" w:rsidP="000E5271">
      <w:pPr>
        <w:pStyle w:val="2"/>
      </w:pPr>
      <w:r>
        <w:rPr>
          <w:rFonts w:hint="eastAsia"/>
        </w:rPr>
        <w:t>数学竞赛</w:t>
      </w:r>
    </w:p>
    <w:p w14:paraId="0FFC3381" w14:textId="44036B26" w:rsidR="000E5271" w:rsidRDefault="000E5271" w:rsidP="000E5271">
      <w:pPr>
        <w:pStyle w:val="a"/>
      </w:pPr>
      <w:r>
        <w:rPr>
          <w:rFonts w:hint="eastAsia"/>
        </w:rPr>
        <w:t>全国大学生数学竞赛三等奖</w:t>
      </w:r>
      <w:r w:rsidR="001236AE">
        <w:rPr>
          <w:rFonts w:hint="eastAsia"/>
        </w:rPr>
        <w:t>(</w:t>
      </w:r>
      <w:r>
        <w:rPr>
          <w:rFonts w:hint="eastAsia"/>
        </w:rPr>
        <w:t>江苏赛区</w:t>
      </w:r>
      <w:r w:rsidR="001236AE">
        <w:rPr>
          <w:rFonts w:hint="eastAsia"/>
        </w:rPr>
        <w:t>)</w:t>
      </w:r>
    </w:p>
    <w:p w14:paraId="0B033CDB" w14:textId="72A533F3" w:rsidR="00F73110" w:rsidRDefault="00F73110" w:rsidP="000E5271">
      <w:pPr>
        <w:pStyle w:val="a"/>
      </w:pPr>
      <w:r>
        <w:rPr>
          <w:rFonts w:hint="eastAsia"/>
        </w:rPr>
        <w:t>中国矿业大学高数竞赛一等奖</w:t>
      </w:r>
      <w:r w:rsidR="001236AE">
        <w:rPr>
          <w:rFonts w:hint="eastAsia"/>
        </w:rPr>
        <w:t>(</w:t>
      </w:r>
      <w:r>
        <w:rPr>
          <w:rFonts w:hint="eastAsia"/>
        </w:rPr>
        <w:t>排名</w:t>
      </w:r>
      <w:r>
        <w:rPr>
          <w:rFonts w:hint="eastAsia"/>
        </w:rPr>
        <w:t>1</w:t>
      </w:r>
      <w:r>
        <w:t>5</w:t>
      </w:r>
      <w:r w:rsidR="001236AE">
        <w:rPr>
          <w:rFonts w:hint="eastAsia"/>
        </w:rPr>
        <w:t>)</w:t>
      </w:r>
    </w:p>
    <w:p w14:paraId="32F8E437" w14:textId="77777777" w:rsidR="00F73110" w:rsidRDefault="00F73110" w:rsidP="00F73110">
      <w:pPr>
        <w:pStyle w:val="2"/>
        <w:rPr>
          <w:lang w:val="zh-CN" w:bidi="zh-CN"/>
        </w:rPr>
      </w:pPr>
      <w:r>
        <w:rPr>
          <w:rFonts w:hint="eastAsia"/>
          <w:lang w:val="zh-CN" w:bidi="zh-CN"/>
        </w:rPr>
        <w:t>专业竞赛</w:t>
      </w:r>
    </w:p>
    <w:p w14:paraId="6995CD7B" w14:textId="394C4D7F" w:rsidR="00F73110" w:rsidRPr="00F73110" w:rsidRDefault="00F73110" w:rsidP="00F73110">
      <w:pPr>
        <w:pStyle w:val="a"/>
        <w:rPr>
          <w:lang w:val="zh-CN" w:bidi="zh-CN"/>
        </w:rPr>
      </w:pPr>
      <w:r>
        <w:rPr>
          <w:rFonts w:hint="eastAsia"/>
          <w:lang w:val="zh-CN" w:bidi="zh-CN"/>
        </w:rPr>
        <w:t>中国大学生计算机设计大赛三等奖</w:t>
      </w:r>
    </w:p>
    <w:p w14:paraId="7FD0C737" w14:textId="394C4D7F" w:rsidR="00F73110" w:rsidRDefault="00F73110" w:rsidP="00F73110">
      <w:pPr>
        <w:pStyle w:val="1"/>
        <w:rPr>
          <w:lang w:val="zh-CN" w:bidi="zh-CN"/>
        </w:rPr>
        <w:sectPr w:rsidR="00F73110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4570B588" w14:textId="6A9561AB" w:rsidR="006270A9" w:rsidRDefault="00F73110" w:rsidP="00F73110">
      <w:pPr>
        <w:pStyle w:val="1"/>
      </w:pPr>
      <w:r>
        <w:rPr>
          <w:rFonts w:hint="eastAsia"/>
          <w:lang w:val="zh-CN" w:bidi="zh-CN"/>
        </w:rPr>
        <w:t>科研经历</w:t>
      </w:r>
    </w:p>
    <w:p w14:paraId="0FF0F98D" w14:textId="22267044" w:rsidR="006270A9" w:rsidRDefault="00CE5B0C" w:rsidP="00932D5D">
      <w:pPr>
        <w:pStyle w:val="2"/>
        <w:tabs>
          <w:tab w:val="right" w:pos="9603"/>
        </w:tabs>
      </w:pPr>
      <w:r>
        <w:rPr>
          <w:rFonts w:hint="eastAsia"/>
        </w:rPr>
        <w:t>暑期科研集训</w:t>
      </w:r>
      <w:r w:rsidR="00147A6D">
        <w:rPr>
          <w:rFonts w:hint="eastAsia"/>
        </w:rPr>
        <w:t>——</w:t>
      </w:r>
      <w:r>
        <w:rPr>
          <w:rFonts w:hint="eastAsia"/>
        </w:rPr>
        <w:t>语义分割</w:t>
      </w:r>
      <w:r w:rsidR="00932D5D">
        <w:tab/>
        <w:t>2019.7</w:t>
      </w:r>
      <w:r w:rsidR="00211833">
        <w:t>~</w:t>
      </w:r>
      <w:r w:rsidR="00932D5D">
        <w:t>2019.8</w:t>
      </w:r>
    </w:p>
    <w:p w14:paraId="165879EE" w14:textId="2FC8BB53" w:rsidR="00CE5B0C" w:rsidRPr="00CE5B0C" w:rsidRDefault="00CE5B0C">
      <w:pPr>
        <w:pStyle w:val="a"/>
      </w:pPr>
      <w:r>
        <w:t>系统学习《深度学习：算法到实战》课程</w:t>
      </w:r>
      <w:r w:rsidR="00222D71">
        <w:rPr>
          <w:rFonts w:hint="eastAsia"/>
        </w:rPr>
        <w:t>，</w:t>
      </w:r>
      <w:r w:rsidR="00222D71" w:rsidRPr="00873630">
        <w:rPr>
          <w:rFonts w:hint="eastAsia"/>
          <w:b/>
          <w:bCs/>
          <w:color w:val="498CF1" w:themeColor="background2" w:themeShade="BF"/>
        </w:rPr>
        <w:t>熟</w:t>
      </w:r>
      <w:r w:rsidR="00873630" w:rsidRPr="00873630">
        <w:rPr>
          <w:rFonts w:hint="eastAsia"/>
          <w:b/>
          <w:bCs/>
          <w:color w:val="498CF1" w:themeColor="background2" w:themeShade="BF"/>
        </w:rPr>
        <w:t>用</w:t>
      </w:r>
      <w:proofErr w:type="spellStart"/>
      <w:r w:rsidR="00222D71" w:rsidRPr="00873630">
        <w:rPr>
          <w:rFonts w:hint="eastAsia"/>
          <w:b/>
          <w:bCs/>
          <w:color w:val="498CF1" w:themeColor="background2" w:themeShade="BF"/>
        </w:rPr>
        <w:t>T</w:t>
      </w:r>
      <w:r w:rsidR="00222D71" w:rsidRPr="00873630">
        <w:rPr>
          <w:b/>
          <w:bCs/>
          <w:color w:val="498CF1" w:themeColor="background2" w:themeShade="BF"/>
        </w:rPr>
        <w:t>ensorflow</w:t>
      </w:r>
      <w:proofErr w:type="spellEnd"/>
      <w:r w:rsidR="00222D71" w:rsidRPr="00873630">
        <w:rPr>
          <w:rFonts w:hint="eastAsia"/>
          <w:b/>
          <w:bCs/>
          <w:color w:val="498CF1" w:themeColor="background2" w:themeShade="BF"/>
        </w:rPr>
        <w:t>框架</w:t>
      </w:r>
      <w:r w:rsidR="00222D71">
        <w:rPr>
          <w:rFonts w:hint="eastAsia"/>
        </w:rPr>
        <w:t>。</w:t>
      </w:r>
    </w:p>
    <w:p w14:paraId="2AA25337" w14:textId="66696A4B" w:rsidR="006270A9" w:rsidRDefault="00CE5B0C">
      <w:pPr>
        <w:pStyle w:val="a"/>
      </w:pPr>
      <w:r>
        <w:rPr>
          <w:rFonts w:hint="eastAsia"/>
        </w:rPr>
        <w:t>阅读</w:t>
      </w:r>
      <w:r>
        <w:t>语义分割领域</w:t>
      </w:r>
      <w:r>
        <w:rPr>
          <w:rFonts w:hint="eastAsia"/>
        </w:rPr>
        <w:t>论文</w:t>
      </w:r>
      <w:r w:rsidRPr="00EE653B">
        <w:rPr>
          <w:rFonts w:hint="eastAsia"/>
          <w:b/>
          <w:bCs/>
          <w:color w:val="498CF1" w:themeColor="background2" w:themeShade="BF"/>
        </w:rPr>
        <w:t>8</w:t>
      </w:r>
      <w:r w:rsidRPr="00EE653B">
        <w:rPr>
          <w:rFonts w:hint="eastAsia"/>
          <w:b/>
          <w:bCs/>
          <w:color w:val="498CF1" w:themeColor="background2" w:themeShade="BF"/>
        </w:rPr>
        <w:t>篇</w:t>
      </w:r>
      <w:r>
        <w:rPr>
          <w:rFonts w:hint="eastAsia"/>
        </w:rPr>
        <w:t>(</w:t>
      </w:r>
      <w:proofErr w:type="spellStart"/>
      <w:r>
        <w:t>UNet</w:t>
      </w:r>
      <w:proofErr w:type="spellEnd"/>
      <w:r>
        <w:t>、</w:t>
      </w:r>
      <w:proofErr w:type="spellStart"/>
      <w:r>
        <w:t>ICNet</w:t>
      </w:r>
      <w:proofErr w:type="spellEnd"/>
      <w:r>
        <w:t>、</w:t>
      </w:r>
      <w:proofErr w:type="spellStart"/>
      <w:r>
        <w:rPr>
          <w:rFonts w:hint="eastAsia"/>
        </w:rPr>
        <w:t>D</w:t>
      </w:r>
      <w:r>
        <w:t>enseMapNet</w:t>
      </w:r>
      <w:proofErr w:type="spellEnd"/>
      <w:r>
        <w:rPr>
          <w:rFonts w:hint="eastAsia"/>
        </w:rPr>
        <w:t>)</w:t>
      </w:r>
      <w:r>
        <w:rPr>
          <w:rFonts w:hint="eastAsia"/>
        </w:rPr>
        <w:t>复现其中</w:t>
      </w:r>
      <w:r>
        <w:rPr>
          <w:rFonts w:hint="eastAsia"/>
        </w:rPr>
        <w:t>U</w:t>
      </w:r>
      <w:r>
        <w:t>-Net</w:t>
      </w:r>
      <w:r w:rsidR="00222D71">
        <w:rPr>
          <w:rFonts w:hint="eastAsia"/>
        </w:rPr>
        <w:t>。</w:t>
      </w:r>
    </w:p>
    <w:p w14:paraId="16821D37" w14:textId="1AA052D1" w:rsidR="007345DA" w:rsidRDefault="00C625C0" w:rsidP="00211833">
      <w:pPr>
        <w:pStyle w:val="2"/>
        <w:tabs>
          <w:tab w:val="right" w:pos="9603"/>
        </w:tabs>
      </w:pPr>
      <w:r>
        <w:rPr>
          <w:rFonts w:hint="eastAsia"/>
        </w:rPr>
        <w:t>华为云杯</w:t>
      </w:r>
      <w:r w:rsidR="007345DA">
        <w:rPr>
          <w:rFonts w:hint="eastAsia"/>
        </w:rPr>
        <w:t>——</w:t>
      </w:r>
      <w:r>
        <w:rPr>
          <w:rFonts w:hint="eastAsia"/>
        </w:rPr>
        <w:t>垃圾</w:t>
      </w:r>
      <w:r w:rsidR="00E11B1B">
        <w:rPr>
          <w:rFonts w:hint="eastAsia"/>
        </w:rPr>
        <w:t>检测</w:t>
      </w:r>
      <w:r>
        <w:rPr>
          <w:rFonts w:hint="eastAsia"/>
        </w:rPr>
        <w:t>分类</w:t>
      </w:r>
      <w:r w:rsidR="00540AC5">
        <w:rPr>
          <w:rFonts w:hint="eastAsia"/>
        </w:rPr>
        <w:t>（</w:t>
      </w:r>
      <w:r>
        <w:rPr>
          <w:rFonts w:hint="eastAsia"/>
        </w:rPr>
        <w:t>队长</w:t>
      </w:r>
      <w:r w:rsidR="00540AC5">
        <w:rPr>
          <w:rFonts w:hint="eastAsia"/>
        </w:rPr>
        <w:t>）</w:t>
      </w:r>
      <w:r w:rsidR="00211833">
        <w:tab/>
        <w:t>20</w:t>
      </w:r>
      <w:r>
        <w:t>20</w:t>
      </w:r>
      <w:r w:rsidR="00211833">
        <w:t>.5~202</w:t>
      </w:r>
      <w:r>
        <w:t>0.7</w:t>
      </w:r>
    </w:p>
    <w:p w14:paraId="0CD83B1C" w14:textId="4B19320F" w:rsidR="007345DA" w:rsidRDefault="0032536A" w:rsidP="007345DA">
      <w:pPr>
        <w:pStyle w:val="a"/>
      </w:pPr>
      <w:r>
        <w:rPr>
          <w:rFonts w:hint="eastAsia"/>
        </w:rPr>
        <w:t>组织协调</w:t>
      </w:r>
      <w:r w:rsidR="004F59A8">
        <w:rPr>
          <w:rFonts w:hint="eastAsia"/>
        </w:rPr>
        <w:t>比赛进度，负责</w:t>
      </w:r>
      <w:r>
        <w:rPr>
          <w:rFonts w:hint="eastAsia"/>
        </w:rPr>
        <w:t>目标检测算法训练（</w:t>
      </w:r>
      <w:r>
        <w:rPr>
          <w:rFonts w:hint="eastAsia"/>
        </w:rPr>
        <w:t>Y</w:t>
      </w:r>
      <w:r>
        <w:t>OLOv4</w:t>
      </w:r>
      <w:r>
        <w:rPr>
          <w:rFonts w:hint="eastAsia"/>
        </w:rPr>
        <w:t>）</w:t>
      </w:r>
      <w:r w:rsidR="00C478ED">
        <w:rPr>
          <w:rFonts w:hint="eastAsia"/>
        </w:rPr>
        <w:t>。</w:t>
      </w:r>
    </w:p>
    <w:p w14:paraId="56EDC325" w14:textId="49177E0D" w:rsidR="004367F0" w:rsidRDefault="00C625C0" w:rsidP="00211833">
      <w:pPr>
        <w:pStyle w:val="2"/>
        <w:tabs>
          <w:tab w:val="right" w:pos="9603"/>
        </w:tabs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软件杯</w:t>
      </w:r>
      <w:r w:rsidR="004367F0">
        <w:rPr>
          <w:rFonts w:hint="eastAsia"/>
        </w:rPr>
        <w:t>——</w:t>
      </w:r>
      <w:r>
        <w:rPr>
          <w:rFonts w:hint="eastAsia"/>
        </w:rPr>
        <w:t>交通场景视频全量目标分析</w:t>
      </w:r>
      <w:r w:rsidR="00540AC5">
        <w:rPr>
          <w:rFonts w:hint="eastAsia"/>
        </w:rPr>
        <w:t>（</w:t>
      </w:r>
      <w:r>
        <w:rPr>
          <w:rFonts w:hint="eastAsia"/>
        </w:rPr>
        <w:t>队长</w:t>
      </w:r>
      <w:r w:rsidR="00540AC5">
        <w:rPr>
          <w:rFonts w:hint="eastAsia"/>
        </w:rPr>
        <w:t>）</w:t>
      </w:r>
      <w:r w:rsidR="00211833">
        <w:tab/>
        <w:t>20</w:t>
      </w:r>
      <w:r w:rsidR="00BD715F">
        <w:t>20</w:t>
      </w:r>
      <w:r w:rsidR="00211833">
        <w:t>.</w:t>
      </w:r>
      <w:r w:rsidR="00BD715F">
        <w:t>4</w:t>
      </w:r>
      <w:r w:rsidR="00211833">
        <w:t>~20</w:t>
      </w:r>
      <w:r w:rsidR="00BD715F">
        <w:t>20</w:t>
      </w:r>
      <w:r w:rsidR="00211833">
        <w:t>.</w:t>
      </w:r>
      <w:r w:rsidR="00BD715F">
        <w:t>6</w:t>
      </w:r>
    </w:p>
    <w:p w14:paraId="5EECB022" w14:textId="13667CB3" w:rsidR="003C5265" w:rsidRDefault="004F59A8" w:rsidP="003C5265">
      <w:pPr>
        <w:pStyle w:val="a"/>
      </w:pPr>
      <w:r>
        <w:rPr>
          <w:rFonts w:hint="eastAsia"/>
        </w:rPr>
        <w:t>负责</w:t>
      </w:r>
      <w:r w:rsidR="008D05E9">
        <w:rPr>
          <w:rFonts w:hint="eastAsia"/>
        </w:rPr>
        <w:t>实例分割算法</w:t>
      </w:r>
      <w:r>
        <w:rPr>
          <w:rFonts w:hint="eastAsia"/>
        </w:rPr>
        <w:t>实现</w:t>
      </w:r>
      <w:r w:rsidR="008D05E9">
        <w:rPr>
          <w:rFonts w:hint="eastAsia"/>
        </w:rPr>
        <w:t>（</w:t>
      </w:r>
      <w:proofErr w:type="spellStart"/>
      <w:r w:rsidR="008D05E9">
        <w:rPr>
          <w:rFonts w:hint="eastAsia"/>
        </w:rPr>
        <w:t>M</w:t>
      </w:r>
      <w:r w:rsidR="008D05E9">
        <w:t>askRCNN</w:t>
      </w:r>
      <w:proofErr w:type="spellEnd"/>
      <w:r w:rsidR="008D05E9">
        <w:rPr>
          <w:rFonts w:hint="eastAsia"/>
        </w:rPr>
        <w:t>）</w:t>
      </w:r>
      <w:r w:rsidR="003C5265">
        <w:rPr>
          <w:rFonts w:hint="eastAsia"/>
        </w:rPr>
        <w:t>。</w:t>
      </w:r>
    </w:p>
    <w:p w14:paraId="078B8626" w14:textId="6776B921" w:rsidR="00C625C0" w:rsidRPr="003C5265" w:rsidRDefault="00C625C0" w:rsidP="00C03B59">
      <w:pPr>
        <w:pStyle w:val="2"/>
        <w:tabs>
          <w:tab w:val="right" w:pos="9603"/>
        </w:tabs>
      </w:pPr>
      <w:r>
        <w:rPr>
          <w:rFonts w:hint="eastAsia"/>
        </w:rPr>
        <w:t>国家级创新训练项目——</w:t>
      </w:r>
      <w:r>
        <w:t>SAR</w:t>
      </w:r>
      <w:r>
        <w:rPr>
          <w:rFonts w:hint="eastAsia"/>
        </w:rPr>
        <w:t>图像光学成像系统（第</w:t>
      </w:r>
      <w:r>
        <w:rPr>
          <w:rFonts w:hint="eastAsia"/>
        </w:rPr>
        <w:t>2</w:t>
      </w:r>
      <w:r>
        <w:rPr>
          <w:rFonts w:hint="eastAsia"/>
        </w:rPr>
        <w:t>主持、在研）</w:t>
      </w:r>
      <w:r w:rsidR="00C03B59">
        <w:tab/>
        <w:t>2019.5~2021.5</w:t>
      </w:r>
    </w:p>
    <w:p w14:paraId="50251988" w14:textId="06C5737B" w:rsidR="006270A9" w:rsidRDefault="00CE5B0C" w:rsidP="00CE5B0C">
      <w:pPr>
        <w:pStyle w:val="1"/>
      </w:pPr>
      <w:r>
        <w:rPr>
          <w:rFonts w:hint="eastAsia"/>
        </w:rPr>
        <w:t>组织经历</w:t>
      </w:r>
    </w:p>
    <w:p w14:paraId="4CCA246E" w14:textId="77777777" w:rsidR="00FF27A6" w:rsidRDefault="00FF27A6">
      <w:pPr>
        <w:pStyle w:val="2"/>
        <w:sectPr w:rsidR="00FF27A6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A514DD9" w14:textId="6D96C9D7" w:rsidR="006270A9" w:rsidRDefault="00327DE5">
      <w:pPr>
        <w:pStyle w:val="2"/>
      </w:pPr>
      <w:r>
        <w:rPr>
          <w:rFonts w:hint="eastAsia"/>
        </w:rPr>
        <w:t>物联网与大数据实验室</w:t>
      </w:r>
      <w:r w:rsidR="007345DA">
        <w:rPr>
          <w:rFonts w:hint="eastAsia"/>
        </w:rPr>
        <w:t>——数据组负责人（学生组织）</w:t>
      </w:r>
    </w:p>
    <w:p w14:paraId="4E8E5CF6" w14:textId="7E4C0601" w:rsidR="007345DA" w:rsidRDefault="007345DA">
      <w:pPr>
        <w:pStyle w:val="a"/>
      </w:pPr>
      <w:r>
        <w:rPr>
          <w:rFonts w:hint="eastAsia"/>
        </w:rPr>
        <w:t>与软件组合作开发部署</w:t>
      </w:r>
      <w:r w:rsidR="00C31D12">
        <w:rPr>
          <w:rFonts w:hint="eastAsia"/>
        </w:rPr>
        <w:t>“</w:t>
      </w:r>
      <w:proofErr w:type="spellStart"/>
      <w:r w:rsidR="00C31D12">
        <w:rPr>
          <w:rFonts w:hint="eastAsia"/>
        </w:rPr>
        <w:t>C</w:t>
      </w:r>
      <w:r w:rsidR="00C31D12">
        <w:t>UMTAIDemo</w:t>
      </w:r>
      <w:proofErr w:type="spellEnd"/>
      <w:r w:rsidR="00C31D12">
        <w:rPr>
          <w:rFonts w:hint="eastAsia"/>
        </w:rPr>
        <w:t>”</w:t>
      </w:r>
      <w:r>
        <w:rPr>
          <w:rFonts w:hint="eastAsia"/>
        </w:rPr>
        <w:t>，展示</w:t>
      </w:r>
      <w:r w:rsidR="00C31D12">
        <w:rPr>
          <w:rFonts w:hint="eastAsia"/>
        </w:rPr>
        <w:t>算法效</w:t>
      </w:r>
      <w:r>
        <w:rPr>
          <w:rFonts w:hint="eastAsia"/>
        </w:rPr>
        <w:t>果。</w:t>
      </w:r>
    </w:p>
    <w:p w14:paraId="7DF342F5" w14:textId="72770F3F" w:rsidR="004367F0" w:rsidRDefault="004367F0" w:rsidP="004367F0">
      <w:pPr>
        <w:pStyle w:val="2"/>
      </w:pPr>
      <w:r>
        <w:rPr>
          <w:rFonts w:hint="eastAsia"/>
        </w:rPr>
        <w:t>大学生公寓楼管理中心——桃苑负责人</w:t>
      </w:r>
    </w:p>
    <w:p w14:paraId="5C90EBA8" w14:textId="5F4622DD" w:rsidR="00222D71" w:rsidRDefault="00222D71" w:rsidP="00222D71">
      <w:pPr>
        <w:pStyle w:val="a"/>
      </w:pPr>
      <w:r>
        <w:rPr>
          <w:rFonts w:hint="eastAsia"/>
        </w:rPr>
        <w:t>协助总务处</w:t>
      </w:r>
      <w:r>
        <w:t>举办宿舍长安全培训，</w:t>
      </w:r>
      <w:r>
        <w:rPr>
          <w:rFonts w:hint="eastAsia"/>
        </w:rPr>
        <w:t>参与人数</w:t>
      </w:r>
      <w:r>
        <w:t>超</w:t>
      </w:r>
      <w:r>
        <w:t>300</w:t>
      </w:r>
      <w:r>
        <w:rPr>
          <w:rFonts w:hint="eastAsia"/>
        </w:rPr>
        <w:t>。</w:t>
      </w:r>
    </w:p>
    <w:p w14:paraId="6665627D" w14:textId="4D94115F" w:rsidR="00FF27A6" w:rsidRDefault="002C1070" w:rsidP="00FF27A6">
      <w:pPr>
        <w:pStyle w:val="a"/>
      </w:pPr>
      <w:r>
        <w:rPr>
          <w:rFonts w:hint="eastAsia"/>
        </w:rPr>
        <w:t>组织消防安全演习，协调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个学院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多位宿舍长。</w:t>
      </w:r>
    </w:p>
    <w:p w14:paraId="446B3EC8" w14:textId="7A24A534" w:rsidR="00FF27A6" w:rsidRDefault="00FF27A6" w:rsidP="00FF27A6">
      <w:pPr>
        <w:pStyle w:val="2"/>
      </w:pPr>
      <w:r>
        <w:rPr>
          <w:rFonts w:hint="eastAsia"/>
        </w:rPr>
        <w:t>其他</w:t>
      </w:r>
    </w:p>
    <w:p w14:paraId="6AE2BFFD" w14:textId="7C8108E5" w:rsidR="00FF27A6" w:rsidRDefault="00FF27A6" w:rsidP="00FF27A6">
      <w:pPr>
        <w:pStyle w:val="a"/>
      </w:pPr>
      <w:r>
        <w:rPr>
          <w:rFonts w:hint="eastAsia"/>
        </w:rPr>
        <w:t>校青协社会实践部干事</w:t>
      </w:r>
    </w:p>
    <w:p w14:paraId="7D3F2670" w14:textId="63E4E96F" w:rsidR="00FF27A6" w:rsidRDefault="00FF27A6" w:rsidP="00FF27A6">
      <w:pPr>
        <w:pStyle w:val="a"/>
      </w:pPr>
      <w:r>
        <w:rPr>
          <w:rFonts w:hint="eastAsia"/>
        </w:rPr>
        <w:t>学院团委组织部干事</w:t>
      </w:r>
    </w:p>
    <w:p w14:paraId="148E72CA" w14:textId="311B327B" w:rsidR="00FF27A6" w:rsidRDefault="00FF27A6" w:rsidP="00FF27A6">
      <w:pPr>
        <w:pStyle w:val="a"/>
      </w:pPr>
      <w:r>
        <w:rPr>
          <w:rFonts w:hint="eastAsia"/>
        </w:rPr>
        <w:t>计科专业</w:t>
      </w:r>
      <w:r>
        <w:t>17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班</w:t>
      </w:r>
      <w:r w:rsidRPr="00C31D12">
        <w:rPr>
          <w:rFonts w:hint="eastAsia"/>
          <w:b/>
          <w:bCs/>
          <w:color w:val="498CF1" w:themeColor="background2" w:themeShade="BF"/>
        </w:rPr>
        <w:t>班长</w:t>
      </w:r>
    </w:p>
    <w:p w14:paraId="7B6C70B9" w14:textId="348BADC9" w:rsidR="00FF27A6" w:rsidRPr="00FF27A6" w:rsidRDefault="00FF27A6" w:rsidP="00FF27A6">
      <w:pPr>
        <w:pStyle w:val="a"/>
      </w:pPr>
      <w:r>
        <w:rPr>
          <w:rFonts w:hint="eastAsia"/>
        </w:rPr>
        <w:t>机械工程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班团支书</w:t>
      </w:r>
    </w:p>
    <w:p w14:paraId="35848F13" w14:textId="77777777" w:rsidR="00FF27A6" w:rsidRDefault="00FF27A6">
      <w:pPr>
        <w:pStyle w:val="1"/>
        <w:sectPr w:rsidR="00FF27A6" w:rsidSect="00FF27A6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425" w:equalWidth="0">
            <w:col w:w="6270" w:space="425"/>
            <w:col w:w="2908"/>
          </w:cols>
          <w:titlePg/>
          <w:docGrid w:linePitch="360"/>
        </w:sectPr>
      </w:pPr>
    </w:p>
    <w:p w14:paraId="2F453F53" w14:textId="01E47C63" w:rsidR="006270A9" w:rsidRDefault="00B1017D">
      <w:pPr>
        <w:pStyle w:val="1"/>
      </w:pPr>
      <w:r>
        <w:rPr>
          <w:rFonts w:hint="eastAsia"/>
        </w:rPr>
        <w:t>英语及其他</w:t>
      </w:r>
    </w:p>
    <w:p w14:paraId="445D6499" w14:textId="77777777" w:rsidR="00FE39E9" w:rsidRDefault="00FE39E9" w:rsidP="00CE5B0C">
      <w:pPr>
        <w:pStyle w:val="2"/>
        <w:sectPr w:rsidR="00FE39E9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22DAA84" w14:textId="08371641" w:rsidR="001B29CF" w:rsidRDefault="00CE5B0C" w:rsidP="00CE5B0C">
      <w:pPr>
        <w:pStyle w:val="2"/>
      </w:pPr>
      <w:r>
        <w:rPr>
          <w:rFonts w:hint="eastAsia"/>
        </w:rPr>
        <w:t>英语能力</w:t>
      </w:r>
    </w:p>
    <w:p w14:paraId="3333A6A9" w14:textId="400CB8B5" w:rsidR="00CE5B0C" w:rsidRDefault="00CE5B0C" w:rsidP="00CE5B0C">
      <w:pPr>
        <w:pStyle w:val="a"/>
      </w:pPr>
      <w:r>
        <w:rPr>
          <w:rFonts w:hint="eastAsia"/>
        </w:rPr>
        <w:t>C</w:t>
      </w:r>
      <w:r>
        <w:t>ET-4</w:t>
      </w:r>
      <w:r>
        <w:rPr>
          <w:rFonts w:hint="eastAsia"/>
        </w:rPr>
        <w:t>：</w:t>
      </w:r>
      <w:r w:rsidRPr="0074391E">
        <w:rPr>
          <w:b/>
          <w:bCs/>
          <w:color w:val="498CF1" w:themeColor="background2" w:themeShade="BF"/>
        </w:rPr>
        <w:t>565</w:t>
      </w:r>
      <w:r>
        <w:rPr>
          <w:rFonts w:hint="eastAsia"/>
        </w:rPr>
        <w:t>，</w:t>
      </w:r>
      <w:r>
        <w:rPr>
          <w:rFonts w:hint="eastAsia"/>
        </w:rPr>
        <w:t>CET-</w:t>
      </w:r>
      <w:r>
        <w:t>6</w:t>
      </w:r>
      <w:r>
        <w:rPr>
          <w:rFonts w:hint="eastAsia"/>
        </w:rPr>
        <w:t>：</w:t>
      </w:r>
      <w:r>
        <w:t>522</w:t>
      </w:r>
    </w:p>
    <w:p w14:paraId="5B0C6191" w14:textId="77777777" w:rsidR="002C1070" w:rsidRDefault="002C1070" w:rsidP="002C1070">
      <w:pPr>
        <w:pStyle w:val="2"/>
      </w:pPr>
      <w:r>
        <w:rPr>
          <w:rFonts w:hint="eastAsia"/>
        </w:rPr>
        <w:t>素质与兴趣</w:t>
      </w:r>
    </w:p>
    <w:p w14:paraId="0507D09F" w14:textId="77777777" w:rsidR="002C1070" w:rsidRDefault="002C1070" w:rsidP="002C1070">
      <w:pPr>
        <w:pStyle w:val="a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徐州国际</w:t>
      </w:r>
      <w:r w:rsidRPr="0074391E">
        <w:rPr>
          <w:rFonts w:hint="eastAsia"/>
          <w:b/>
          <w:bCs/>
          <w:color w:val="498CF1" w:themeColor="background2" w:themeShade="BF"/>
        </w:rPr>
        <w:t>半程马拉松</w:t>
      </w:r>
      <w:r>
        <w:rPr>
          <w:rFonts w:hint="eastAsia"/>
        </w:rPr>
        <w:t>（完赛）</w:t>
      </w:r>
    </w:p>
    <w:p w14:paraId="4316C18F" w14:textId="0E7FFE29" w:rsidR="002C1070" w:rsidRDefault="002C1070" w:rsidP="002C1070">
      <w:pPr>
        <w:pStyle w:val="a"/>
      </w:pPr>
      <w:r>
        <w:rPr>
          <w:rFonts w:hint="eastAsia"/>
        </w:rPr>
        <w:t>足球（新生赛右边卫）</w:t>
      </w:r>
    </w:p>
    <w:p w14:paraId="5C74FDCC" w14:textId="29177670" w:rsidR="00CE5B0C" w:rsidRDefault="00CE5B0C" w:rsidP="00CE5B0C">
      <w:pPr>
        <w:pStyle w:val="2"/>
      </w:pPr>
      <w:r>
        <w:rPr>
          <w:rFonts w:hint="eastAsia"/>
        </w:rPr>
        <w:t>技能</w:t>
      </w:r>
    </w:p>
    <w:p w14:paraId="04276D93" w14:textId="66C13B20" w:rsidR="00CE5B0C" w:rsidRDefault="00CE5B0C" w:rsidP="00CE5B0C">
      <w:pPr>
        <w:pStyle w:val="a"/>
      </w:pPr>
      <w:r>
        <w:rPr>
          <w:rFonts w:hint="eastAsia"/>
        </w:rPr>
        <w:t>L</w:t>
      </w:r>
      <w:r>
        <w:t>atex</w:t>
      </w:r>
      <w:r>
        <w:rPr>
          <w:rFonts w:hint="eastAsia"/>
        </w:rPr>
        <w:t>（掌握），</w:t>
      </w:r>
      <w:r>
        <w:rPr>
          <w:rFonts w:hint="eastAsia"/>
        </w:rPr>
        <w:t>HTML</w:t>
      </w:r>
      <w:r>
        <w:rPr>
          <w:rFonts w:hint="eastAsia"/>
        </w:rPr>
        <w:t>（掌握）</w:t>
      </w:r>
      <w:r w:rsidR="003A3F6C">
        <w:rPr>
          <w:rFonts w:hint="eastAsia"/>
        </w:rPr>
        <w:t>，</w:t>
      </w:r>
      <w:r w:rsidR="003A3F6C">
        <w:rPr>
          <w:rFonts w:hint="eastAsia"/>
        </w:rPr>
        <w:t>J</w:t>
      </w:r>
      <w:r w:rsidR="003A3F6C">
        <w:t>ava</w:t>
      </w:r>
      <w:r w:rsidR="003A3F6C">
        <w:rPr>
          <w:rFonts w:hint="eastAsia"/>
        </w:rPr>
        <w:t>（熟练）</w:t>
      </w:r>
    </w:p>
    <w:p w14:paraId="5327C239" w14:textId="4DF2464C" w:rsidR="00222D71" w:rsidRPr="003A3F6C" w:rsidRDefault="00222D71" w:rsidP="00CE5B0C">
      <w:pPr>
        <w:pStyle w:val="a"/>
      </w:pPr>
      <w:r>
        <w:t>Python</w:t>
      </w:r>
      <w:r>
        <w:rPr>
          <w:rFonts w:hint="eastAsia"/>
        </w:rPr>
        <w:t>（掌握），</w:t>
      </w:r>
      <w:proofErr w:type="spellStart"/>
      <w:r w:rsidRPr="00940DB8">
        <w:rPr>
          <w:b/>
          <w:bCs/>
          <w:color w:val="498CF1" w:themeColor="background2" w:themeShade="BF"/>
        </w:rPr>
        <w:t>Tensorflow</w:t>
      </w:r>
      <w:proofErr w:type="spellEnd"/>
      <w:r w:rsidRPr="00940DB8">
        <w:rPr>
          <w:rFonts w:hint="eastAsia"/>
          <w:b/>
          <w:bCs/>
          <w:color w:val="498CF1" w:themeColor="background2" w:themeShade="BF"/>
        </w:rPr>
        <w:t>（熟练）</w:t>
      </w:r>
    </w:p>
    <w:p w14:paraId="627FB796" w14:textId="6845C09A" w:rsidR="003A3F6C" w:rsidRPr="003A3F6C" w:rsidRDefault="003A3F6C" w:rsidP="003A3F6C">
      <w:pPr>
        <w:pStyle w:val="a"/>
        <w:wordWrap w:val="0"/>
      </w:pPr>
      <w:r w:rsidRPr="003A3F6C">
        <w:rPr>
          <w:rFonts w:hint="eastAsia"/>
          <w:b/>
          <w:bCs/>
          <w:color w:val="498CF1" w:themeColor="background2" w:themeShade="BF"/>
        </w:rPr>
        <w:t>写作</w:t>
      </w:r>
      <w:r w:rsidRPr="003A3F6C">
        <w:rPr>
          <w:rFonts w:hint="eastAsia"/>
        </w:rPr>
        <w:t>（</w:t>
      </w:r>
      <w:r>
        <w:rPr>
          <w:rFonts w:hint="eastAsia"/>
        </w:rPr>
        <w:t>主页</w:t>
      </w:r>
      <w:r>
        <w:rPr>
          <w:rFonts w:hint="eastAsia"/>
        </w:rPr>
        <w:t>:</w:t>
      </w:r>
      <w:r>
        <w:t xml:space="preserve"> </w:t>
      </w:r>
      <w:hyperlink r:id="rId12" w:history="1">
        <w:r w:rsidRPr="00E647A1">
          <w:rPr>
            <w:rStyle w:val="af1"/>
          </w:rPr>
          <w:t>https://blog.csdn.net/weixin_42577438</w:t>
        </w:r>
      </w:hyperlink>
      <w:r>
        <w:t xml:space="preserve"> </w:t>
      </w:r>
      <w:r w:rsidRPr="003A3F6C">
        <w:rPr>
          <w:rFonts w:hint="eastAsia"/>
        </w:rPr>
        <w:t>）</w:t>
      </w:r>
    </w:p>
    <w:sectPr w:rsidR="003A3F6C" w:rsidRPr="003A3F6C" w:rsidSect="003A3F6C">
      <w:type w:val="continuous"/>
      <w:pgSz w:w="11907" w:h="16839" w:code="9"/>
      <w:pgMar w:top="1008" w:right="1152" w:bottom="1152" w:left="1152" w:header="720" w:footer="720" w:gutter="0"/>
      <w:pgNumType w:start="1"/>
      <w:cols w:num="2" w:space="220" w:equalWidth="0">
        <w:col w:w="3960" w:space="220"/>
        <w:col w:w="5423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44777" w14:textId="77777777" w:rsidR="008B388F" w:rsidRDefault="008B388F">
      <w:pPr>
        <w:spacing w:after="0"/>
      </w:pPr>
      <w:r>
        <w:separator/>
      </w:r>
    </w:p>
  </w:endnote>
  <w:endnote w:type="continuationSeparator" w:id="0">
    <w:p w14:paraId="74210AF9" w14:textId="77777777" w:rsidR="008B388F" w:rsidRDefault="008B38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43AFD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FAFA8" w14:textId="77777777" w:rsidR="008B388F" w:rsidRDefault="008B388F">
      <w:pPr>
        <w:spacing w:after="0"/>
      </w:pPr>
      <w:r>
        <w:separator/>
      </w:r>
    </w:p>
  </w:footnote>
  <w:footnote w:type="continuationSeparator" w:id="0">
    <w:p w14:paraId="5F459785" w14:textId="77777777" w:rsidR="008B388F" w:rsidRDefault="008B38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4EE20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5EF1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82C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26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83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080F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09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E636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8D94EC3C"/>
    <w:lvl w:ilvl="0">
      <w:start w:val="1"/>
      <w:numFmt w:val="bullet"/>
      <w:pStyle w:val="a"/>
      <w:lvlText w:val="s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0D"/>
    <w:rsid w:val="000A4F59"/>
    <w:rsid w:val="000E5271"/>
    <w:rsid w:val="000F4685"/>
    <w:rsid w:val="001236AE"/>
    <w:rsid w:val="00141A4C"/>
    <w:rsid w:val="00147A6D"/>
    <w:rsid w:val="001B29CF"/>
    <w:rsid w:val="001C4C3F"/>
    <w:rsid w:val="00211833"/>
    <w:rsid w:val="00222D71"/>
    <w:rsid w:val="00265195"/>
    <w:rsid w:val="0028220F"/>
    <w:rsid w:val="002C1070"/>
    <w:rsid w:val="0032536A"/>
    <w:rsid w:val="00327DE5"/>
    <w:rsid w:val="00356C14"/>
    <w:rsid w:val="003A3F6C"/>
    <w:rsid w:val="003C5265"/>
    <w:rsid w:val="004367F0"/>
    <w:rsid w:val="004962B6"/>
    <w:rsid w:val="004B63ED"/>
    <w:rsid w:val="004F59A8"/>
    <w:rsid w:val="00540AC5"/>
    <w:rsid w:val="005E6ABC"/>
    <w:rsid w:val="00604316"/>
    <w:rsid w:val="0061287D"/>
    <w:rsid w:val="00617B26"/>
    <w:rsid w:val="006270A9"/>
    <w:rsid w:val="00675956"/>
    <w:rsid w:val="00681034"/>
    <w:rsid w:val="006A33FF"/>
    <w:rsid w:val="007345DA"/>
    <w:rsid w:val="0074391E"/>
    <w:rsid w:val="00776E30"/>
    <w:rsid w:val="00787D23"/>
    <w:rsid w:val="00816216"/>
    <w:rsid w:val="00873630"/>
    <w:rsid w:val="0087734B"/>
    <w:rsid w:val="008B388F"/>
    <w:rsid w:val="008D05E9"/>
    <w:rsid w:val="00932D5D"/>
    <w:rsid w:val="00940DB8"/>
    <w:rsid w:val="009549A5"/>
    <w:rsid w:val="00985D0D"/>
    <w:rsid w:val="00986735"/>
    <w:rsid w:val="009D5933"/>
    <w:rsid w:val="00B1017D"/>
    <w:rsid w:val="00B22078"/>
    <w:rsid w:val="00BD715F"/>
    <w:rsid w:val="00BD768D"/>
    <w:rsid w:val="00BE2E06"/>
    <w:rsid w:val="00C03B59"/>
    <w:rsid w:val="00C31D12"/>
    <w:rsid w:val="00C478ED"/>
    <w:rsid w:val="00C61F8E"/>
    <w:rsid w:val="00C625C0"/>
    <w:rsid w:val="00CE5B0C"/>
    <w:rsid w:val="00D00C20"/>
    <w:rsid w:val="00D102F2"/>
    <w:rsid w:val="00D618F0"/>
    <w:rsid w:val="00E11B1B"/>
    <w:rsid w:val="00E83E4B"/>
    <w:rsid w:val="00EE653B"/>
    <w:rsid w:val="00F00C12"/>
    <w:rsid w:val="00F73110"/>
    <w:rsid w:val="00FE39E9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9C163"/>
  <w15:chartTrackingRefBased/>
  <w15:docId w15:val="{CB0B3D4B-3968-45EC-9964-6D4CA9B6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5195"/>
    <w:rPr>
      <w:rFonts w:ascii="Times New Roman" w:eastAsia="宋体" w:hAnsi="Times New Roman"/>
    </w:rPr>
  </w:style>
  <w:style w:type="paragraph" w:styleId="1">
    <w:name w:val="heading 1"/>
    <w:basedOn w:val="a1"/>
    <w:link w:val="10"/>
    <w:uiPriority w:val="9"/>
    <w:qFormat/>
    <w:rsid w:val="00265195"/>
    <w:pPr>
      <w:keepNext/>
      <w:keepLines/>
      <w:pBdr>
        <w:bottom w:val="single" w:sz="12" w:space="1" w:color="374C80" w:themeColor="accent1" w:themeShade="BF"/>
      </w:pBdr>
      <w:spacing w:before="320" w:after="100"/>
      <w:contextualSpacing/>
      <w:outlineLvl w:val="0"/>
    </w:pPr>
    <w:rPr>
      <w:rFonts w:cstheme="majorBidi"/>
      <w:b/>
      <w:color w:val="374C80" w:themeColor="accent1" w:themeShade="BF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4B63ED"/>
    <w:pPr>
      <w:keepNext/>
      <w:keepLines/>
      <w:spacing w:before="60" w:after="40"/>
      <w:contextualSpacing/>
      <w:outlineLvl w:val="1"/>
    </w:pPr>
    <w:rPr>
      <w:rFonts w:ascii="Times New Roman" w:eastAsia="宋体" w:hAnsi="Times New Roman" w:cstheme="majorBidi"/>
      <w:b/>
      <w:caps/>
      <w:color w:val="000000" w:themeColor="text1"/>
      <w:sz w:val="21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940DB8"/>
    <w:pPr>
      <w:spacing w:after="120"/>
      <w:contextualSpacing/>
      <w:jc w:val="center"/>
    </w:pPr>
    <w:rPr>
      <w:rFonts w:asciiTheme="majorHAnsi" w:eastAsiaTheme="majorEastAsia" w:hAnsiTheme="majorHAnsi" w:cstheme="majorBidi"/>
      <w:b/>
      <w:color w:val="374C80" w:themeColor="accent1" w:themeShade="BF"/>
      <w:kern w:val="28"/>
      <w:sz w:val="32"/>
    </w:rPr>
  </w:style>
  <w:style w:type="character" w:customStyle="1" w:styleId="a6">
    <w:name w:val="标题 字符"/>
    <w:basedOn w:val="a2"/>
    <w:link w:val="a5"/>
    <w:uiPriority w:val="1"/>
    <w:rsid w:val="00940DB8"/>
    <w:rPr>
      <w:rFonts w:asciiTheme="majorHAnsi" w:eastAsiaTheme="majorEastAsia" w:hAnsiTheme="majorHAnsi" w:cstheme="majorBidi"/>
      <w:b/>
      <w:color w:val="374C80" w:themeColor="accent1" w:themeShade="BF"/>
      <w:kern w:val="28"/>
      <w:sz w:val="32"/>
    </w:rPr>
  </w:style>
  <w:style w:type="character" w:styleId="a7">
    <w:name w:val="Placeholder Text"/>
    <w:basedOn w:val="a2"/>
    <w:uiPriority w:val="99"/>
    <w:semiHidden/>
    <w:rsid w:val="00E83E4B"/>
    <w:rPr>
      <w:color w:val="1B1D3D" w:themeColor="text2" w:themeShade="BF"/>
    </w:rPr>
  </w:style>
  <w:style w:type="paragraph" w:styleId="a">
    <w:name w:val="List Bullet"/>
    <w:uiPriority w:val="10"/>
    <w:unhideWhenUsed/>
    <w:qFormat/>
    <w:rsid w:val="00604316"/>
    <w:pPr>
      <w:numPr>
        <w:numId w:val="21"/>
      </w:numPr>
      <w:spacing w:after="120" w:line="280" w:lineRule="exact"/>
      <w:contextualSpacing/>
    </w:pPr>
    <w:rPr>
      <w:rFonts w:ascii="Times New Roman" w:eastAsia="宋体" w:hAnsi="Times New Roman"/>
    </w:r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374C80" w:themeColor="accent1" w:themeShade="BF"/>
    </w:rPr>
  </w:style>
  <w:style w:type="character" w:customStyle="1" w:styleId="10">
    <w:name w:val="标题 1 字符"/>
    <w:basedOn w:val="a2"/>
    <w:link w:val="1"/>
    <w:uiPriority w:val="9"/>
    <w:rsid w:val="00265195"/>
    <w:rPr>
      <w:rFonts w:ascii="Times New Roman" w:eastAsia="宋体" w:hAnsi="Times New Roman" w:cstheme="majorBidi"/>
      <w:b/>
      <w:color w:val="374C80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4B63ED"/>
    <w:rPr>
      <w:rFonts w:ascii="Times New Roman" w:eastAsia="宋体" w:hAnsi="Times New Roman" w:cstheme="majorBidi"/>
      <w:b/>
      <w:caps/>
      <w:color w:val="000000" w:themeColor="text1"/>
      <w:sz w:val="21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374C80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374C80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374C80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Subtitle"/>
    <w:link w:val="aff7"/>
    <w:uiPriority w:val="3"/>
    <w:unhideWhenUsed/>
    <w:qFormat/>
    <w:rsid w:val="00F73110"/>
    <w:pPr>
      <w:spacing w:before="120" w:after="0" w:line="260" w:lineRule="exact"/>
      <w:jc w:val="center"/>
      <w:outlineLvl w:val="1"/>
    </w:pPr>
    <w:rPr>
      <w:rFonts w:ascii="Times New Roman" w:eastAsia="宋体" w:hAnsi="Times New Roman"/>
      <w:bCs/>
      <w:kern w:val="28"/>
      <w:sz w:val="21"/>
      <w:szCs w:val="32"/>
    </w:rPr>
  </w:style>
  <w:style w:type="character" w:customStyle="1" w:styleId="aff7">
    <w:name w:val="副标题 字符"/>
    <w:basedOn w:val="a2"/>
    <w:link w:val="aff6"/>
    <w:uiPriority w:val="3"/>
    <w:rsid w:val="00F73110"/>
    <w:rPr>
      <w:rFonts w:ascii="Times New Roman" w:eastAsia="宋体" w:hAnsi="Times New Roman"/>
      <w:bCs/>
      <w:kern w:val="28"/>
      <w:sz w:val="21"/>
      <w:szCs w:val="32"/>
    </w:rPr>
  </w:style>
  <w:style w:type="character" w:styleId="aff8">
    <w:name w:val="Unresolved Mention"/>
    <w:basedOn w:val="a2"/>
    <w:uiPriority w:val="99"/>
    <w:semiHidden/>
    <w:unhideWhenUsed/>
    <w:rsid w:val="0098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25774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uxiwen@cumt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72CF3664D0461BBE42EC7A3E7C89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47A07C-4C69-46DA-84E1-F5DF4A2F349C}"/>
      </w:docPartPr>
      <w:docPartBody>
        <w:p w:rsidR="008053AD" w:rsidRDefault="0082367C">
          <w:pPr>
            <w:pStyle w:val="AD72CF3664D0461BBE42EC7A3E7C89DB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7C"/>
    <w:rsid w:val="00780E7F"/>
    <w:rsid w:val="008053AD"/>
    <w:rsid w:val="0082367C"/>
    <w:rsid w:val="00AE7B90"/>
    <w:rsid w:val="00F9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72CF3664D0461BBE42EC7A3E7C89DB">
    <w:name w:val="AD72CF3664D0461BBE42EC7A3E7C89DB"/>
    <w:pPr>
      <w:widowControl w:val="0"/>
      <w:jc w:val="both"/>
    </w:pPr>
  </w:style>
  <w:style w:type="paragraph" w:customStyle="1" w:styleId="51455FCB8B05427BADCC70092CF0D0F0">
    <w:name w:val="51455FCB8B05427BADCC70092CF0D0F0"/>
    <w:pPr>
      <w:widowControl w:val="0"/>
      <w:jc w:val="both"/>
    </w:pPr>
  </w:style>
  <w:style w:type="paragraph" w:customStyle="1" w:styleId="0F71D69CA5F545CBB9E7B02D88ED130D">
    <w:name w:val="0F71D69CA5F545CBB9E7B02D88ED130D"/>
    <w:pPr>
      <w:widowControl w:val="0"/>
      <w:jc w:val="both"/>
    </w:pPr>
  </w:style>
  <w:style w:type="paragraph" w:customStyle="1" w:styleId="2F1DC1ABC8D14A4187C05CE7F1D7461E">
    <w:name w:val="2F1DC1ABC8D14A4187C05CE7F1D7461E"/>
    <w:pPr>
      <w:widowControl w:val="0"/>
      <w:jc w:val="both"/>
    </w:pPr>
  </w:style>
  <w:style w:type="paragraph" w:customStyle="1" w:styleId="752510B35CC647E1902E4DB0E35C8086">
    <w:name w:val="752510B35CC647E1902E4DB0E35C8086"/>
    <w:pPr>
      <w:widowControl w:val="0"/>
      <w:jc w:val="both"/>
    </w:pPr>
  </w:style>
  <w:style w:type="paragraph" w:customStyle="1" w:styleId="4BB77EA4518D4F21BF363035871D8FC7">
    <w:name w:val="4BB77EA4518D4F21BF363035871D8FC7"/>
    <w:pPr>
      <w:widowControl w:val="0"/>
      <w:jc w:val="both"/>
    </w:pPr>
  </w:style>
  <w:style w:type="paragraph" w:customStyle="1" w:styleId="EB5D09863F1F4DF290ECE56AC05D53A5">
    <w:name w:val="EB5D09863F1F4DF290ECE56AC05D53A5"/>
    <w:pPr>
      <w:widowControl w:val="0"/>
      <w:jc w:val="both"/>
    </w:pPr>
  </w:style>
  <w:style w:type="paragraph" w:customStyle="1" w:styleId="3E95CBBA96EC4225BB6CE9A5EE331337">
    <w:name w:val="3E95CBBA96EC4225BB6CE9A5EE331337"/>
    <w:pPr>
      <w:widowControl w:val="0"/>
      <w:jc w:val="both"/>
    </w:pPr>
  </w:style>
  <w:style w:type="paragraph" w:customStyle="1" w:styleId="DF5CDA5721D24D9385B95F192B18E66E">
    <w:name w:val="DF5CDA5721D24D9385B95F192B18E66E"/>
    <w:pPr>
      <w:widowControl w:val="0"/>
      <w:jc w:val="both"/>
    </w:pPr>
  </w:style>
  <w:style w:type="paragraph" w:customStyle="1" w:styleId="88F75F16D9A448C8BB509F72345225D3">
    <w:name w:val="88F75F16D9A448C8BB509F72345225D3"/>
    <w:pPr>
      <w:widowControl w:val="0"/>
      <w:jc w:val="both"/>
    </w:pPr>
  </w:style>
  <w:style w:type="paragraph" w:customStyle="1" w:styleId="AD9D8C48DC9D4634937B586EBD8E38A1">
    <w:name w:val="AD9D8C48DC9D4634937B586EBD8E38A1"/>
    <w:pPr>
      <w:widowControl w:val="0"/>
      <w:jc w:val="both"/>
    </w:pPr>
  </w:style>
  <w:style w:type="paragraph" w:customStyle="1" w:styleId="A57284F128584198933A042104CCAE5B">
    <w:name w:val="A57284F128584198933A042104CCAE5B"/>
    <w:pPr>
      <w:widowControl w:val="0"/>
      <w:jc w:val="both"/>
    </w:pPr>
  </w:style>
  <w:style w:type="paragraph" w:customStyle="1" w:styleId="D67BA3E75AEB4781949A55EE3CABFFCB">
    <w:name w:val="D67BA3E75AEB4781949A55EE3CABFFCB"/>
    <w:pPr>
      <w:widowControl w:val="0"/>
      <w:jc w:val="both"/>
    </w:pPr>
  </w:style>
  <w:style w:type="paragraph" w:customStyle="1" w:styleId="2C1149676743494382FE7AD4E11E4EF5">
    <w:name w:val="2C1149676743494382FE7AD4E11E4EF5"/>
    <w:pPr>
      <w:widowControl w:val="0"/>
      <w:jc w:val="both"/>
    </w:pPr>
  </w:style>
  <w:style w:type="paragraph" w:customStyle="1" w:styleId="DAA949F28ACD4078B4490FC7C29F05CB">
    <w:name w:val="DAA949F28ACD4078B4490FC7C29F05CB"/>
    <w:pPr>
      <w:widowControl w:val="0"/>
      <w:jc w:val="both"/>
    </w:pPr>
  </w:style>
  <w:style w:type="paragraph" w:customStyle="1" w:styleId="B998551CBD5C4AD3B48D7341D440C17E">
    <w:name w:val="B998551CBD5C4AD3B48D7341D440C17E"/>
    <w:pPr>
      <w:widowControl w:val="0"/>
      <w:jc w:val="both"/>
    </w:pPr>
  </w:style>
  <w:style w:type="paragraph" w:customStyle="1" w:styleId="333A2308F1E543C89B30739B3E4C1AE5">
    <w:name w:val="333A2308F1E543C89B30739B3E4C1AE5"/>
    <w:pPr>
      <w:widowControl w:val="0"/>
      <w:jc w:val="both"/>
    </w:pPr>
  </w:style>
  <w:style w:type="paragraph" w:customStyle="1" w:styleId="F45D61CC215A40638DC98052622573FA">
    <w:name w:val="F45D61CC215A40638DC98052622573FA"/>
    <w:pPr>
      <w:widowControl w:val="0"/>
      <w:jc w:val="both"/>
    </w:pPr>
  </w:style>
  <w:style w:type="paragraph" w:customStyle="1" w:styleId="7F7DF1292DF94050B5F82AA5AC48E41C">
    <w:name w:val="7F7DF1292DF94050B5F82AA5AC48E41C"/>
    <w:pPr>
      <w:widowControl w:val="0"/>
      <w:jc w:val="both"/>
    </w:pPr>
  </w:style>
  <w:style w:type="paragraph" w:customStyle="1" w:styleId="F256654ACBDD48298A717C41107DCB34">
    <w:name w:val="F256654ACBDD48298A717C41107DCB34"/>
    <w:pPr>
      <w:widowControl w:val="0"/>
      <w:jc w:val="both"/>
    </w:pPr>
  </w:style>
  <w:style w:type="paragraph" w:customStyle="1" w:styleId="70E786E70AD543159B301A918331289D">
    <w:name w:val="70E786E70AD543159B301A918331289D"/>
    <w:pPr>
      <w:widowControl w:val="0"/>
      <w:jc w:val="both"/>
    </w:pPr>
  </w:style>
  <w:style w:type="paragraph" w:customStyle="1" w:styleId="2401AD4BA99144A0BBDCC81BE2FF7062">
    <w:name w:val="2401AD4BA99144A0BBDCC81BE2FF7062"/>
    <w:pPr>
      <w:widowControl w:val="0"/>
      <w:jc w:val="both"/>
    </w:pPr>
  </w:style>
  <w:style w:type="paragraph" w:customStyle="1" w:styleId="E3A5B3A93EE945558D05DF09896348E3">
    <w:name w:val="E3A5B3A93EE945558D05DF09896348E3"/>
    <w:pPr>
      <w:widowControl w:val="0"/>
      <w:jc w:val="both"/>
    </w:pPr>
  </w:style>
  <w:style w:type="paragraph" w:customStyle="1" w:styleId="CFBC5F93421445D8BA79DF707134BA2D">
    <w:name w:val="CFBC5F93421445D8BA79DF707134BA2D"/>
    <w:pPr>
      <w:widowControl w:val="0"/>
      <w:jc w:val="both"/>
    </w:pPr>
  </w:style>
  <w:style w:type="paragraph" w:customStyle="1" w:styleId="5B848C7BB55941779B14ECFEEDCA3E93">
    <w:name w:val="5B848C7BB55941779B14ECFEEDCA3E93"/>
    <w:pPr>
      <w:widowControl w:val="0"/>
      <w:jc w:val="both"/>
    </w:pPr>
  </w:style>
  <w:style w:type="paragraph" w:customStyle="1" w:styleId="72C8DB9F47EE4886AAC6A253ABBC34D4">
    <w:name w:val="72C8DB9F47EE4886AAC6A253ABBC34D4"/>
    <w:pPr>
      <w:widowControl w:val="0"/>
      <w:jc w:val="both"/>
    </w:pPr>
  </w:style>
  <w:style w:type="paragraph" w:customStyle="1" w:styleId="A7F8FDE55FCE4F1594BC2D6ACDD0003A">
    <w:name w:val="A7F8FDE55FCE4F1594BC2D6ACDD0003A"/>
    <w:pPr>
      <w:widowControl w:val="0"/>
      <w:jc w:val="both"/>
    </w:pPr>
  </w:style>
  <w:style w:type="paragraph" w:customStyle="1" w:styleId="2860C55BAACD4CE1A35A3CAA3E084C4F">
    <w:name w:val="2860C55BAACD4CE1A35A3CAA3E084C4F"/>
    <w:pPr>
      <w:widowControl w:val="0"/>
      <w:jc w:val="both"/>
    </w:pPr>
  </w:style>
  <w:style w:type="paragraph" w:customStyle="1" w:styleId="83D8978F96FC46939BFFF636EC0A7085">
    <w:name w:val="83D8978F96FC46939BFFF636EC0A7085"/>
    <w:pPr>
      <w:widowControl w:val="0"/>
      <w:jc w:val="both"/>
    </w:pPr>
  </w:style>
  <w:style w:type="paragraph" w:customStyle="1" w:styleId="3C5FE3D8F5F74B9A97F7966C0088B718">
    <w:name w:val="3C5FE3D8F5F74B9A97F7966C0088B718"/>
    <w:pPr>
      <w:widowControl w:val="0"/>
      <w:jc w:val="both"/>
    </w:pPr>
  </w:style>
  <w:style w:type="paragraph" w:customStyle="1" w:styleId="98B01ADA4FEB481DBE240AC00C4B241B">
    <w:name w:val="98B01ADA4FEB481DBE240AC00C4B241B"/>
    <w:pPr>
      <w:widowControl w:val="0"/>
      <w:jc w:val="both"/>
    </w:pPr>
  </w:style>
  <w:style w:type="paragraph" w:customStyle="1" w:styleId="B2DE566894B14676B427258DF6BB2C90">
    <w:name w:val="B2DE566894B14676B427258DF6BB2C90"/>
    <w:pPr>
      <w:widowControl w:val="0"/>
      <w:jc w:val="both"/>
    </w:pPr>
  </w:style>
  <w:style w:type="paragraph" w:customStyle="1" w:styleId="4672986D5D5F4C18A90AF4B02D057E36">
    <w:name w:val="4672986D5D5F4C18A90AF4B02D057E3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3E872-5EEA-4A05-9BF2-324C8E0C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183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陆玺文</dc:creator>
  <cp:keywords/>
  <cp:lastModifiedBy>玺文 陆</cp:lastModifiedBy>
  <cp:revision>41</cp:revision>
  <cp:lastPrinted>2020-06-01T06:23:00Z</cp:lastPrinted>
  <dcterms:created xsi:type="dcterms:W3CDTF">2020-06-01T01:14:00Z</dcterms:created>
  <dcterms:modified xsi:type="dcterms:W3CDTF">2020-06-04T08:56:00Z</dcterms:modified>
  <cp:version/>
</cp:coreProperties>
</file>